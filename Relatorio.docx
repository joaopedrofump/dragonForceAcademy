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D322D" w:themeColor="text2"/>
          <w:sz w:val="24"/>
          <w:lang w:val="pt-PT"/>
        </w:rPr>
        <w:id w:val="-1884241518"/>
        <w:docPartObj>
          <w:docPartGallery w:val="Cover Pages"/>
          <w:docPartUnique/>
        </w:docPartObj>
      </w:sdtPr>
      <w:sdtEndPr>
        <w:rPr>
          <w:caps/>
          <w:color w:val="587A45" w:themeColor="accent2" w:themeShade="BF"/>
          <w:sz w:val="56"/>
          <w:szCs w:val="56"/>
        </w:rPr>
      </w:sdtEndPr>
      <w:sdtContent>
        <w:p w14:paraId="1C2A1BAA" w14:textId="77777777" w:rsidR="00F364B7" w:rsidRPr="007C5D29" w:rsidRDefault="00F364B7">
          <w:pPr>
            <w:pStyle w:val="SemEspaamento"/>
            <w:rPr>
              <w:sz w:val="24"/>
              <w:lang w:val="pt-PT"/>
            </w:rPr>
          </w:pPr>
          <w:r w:rsidRPr="007C5D2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160FC94" wp14:editId="50C678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7748905</wp:posOffset>
                        </wp:positionV>
                      </mc:Fallback>
                    </mc:AlternateContent>
                    <wp:extent cx="5011420" cy="1328420"/>
                    <wp:effectExtent l="0" t="0" r="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1420" cy="1328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610795" w14:textId="77777777" w:rsidR="00F364B7" w:rsidRPr="008048B6" w:rsidRDefault="007C5D29">
                                    <w:pPr>
                                      <w:pStyle w:val="Ttulo"/>
                                      <w:rPr>
                                        <w:lang w:val="pt-PT"/>
                                      </w:rPr>
                                    </w:pPr>
                                    <w:r>
                                      <w:t>Dragon Force</w:t>
                                    </w:r>
                                  </w:p>
                                </w:sdtContent>
                              </w:sdt>
                              <w:p w14:paraId="336CC781" w14:textId="77777777" w:rsidR="00F364B7" w:rsidRPr="008048B6" w:rsidRDefault="00736E70">
                                <w:pPr>
                                  <w:pStyle w:val="Subttulo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D29">
                                      <w:t>Sports academies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60FC9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94.6pt;height:104.6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610795" w14:textId="77777777" w:rsidR="00F364B7" w:rsidRPr="008048B6" w:rsidRDefault="007C5D29">
                              <w:pPr>
                                <w:pStyle w:val="Ttulo"/>
                                <w:rPr>
                                  <w:lang w:val="pt-PT"/>
                                </w:rPr>
                              </w:pPr>
                              <w:r>
                                <w:t>Dragon Force</w:t>
                              </w:r>
                            </w:p>
                          </w:sdtContent>
                        </w:sdt>
                        <w:p w14:paraId="336CC781" w14:textId="77777777" w:rsidR="00F364B7" w:rsidRPr="008048B6" w:rsidRDefault="00736E70">
                          <w:pPr>
                            <w:pStyle w:val="Subttulo"/>
                            <w:rPr>
                              <w:lang w:val="pt-PT"/>
                            </w:rPr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D29">
                                <w:t>Sports academies solutions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167406CD" w14:textId="77777777" w:rsidR="00F364B7" w:rsidRPr="007C5D29" w:rsidRDefault="00F364B7">
          <w:pPr>
            <w:rPr>
              <w:lang w:val="pt-PT"/>
            </w:rPr>
          </w:pPr>
        </w:p>
        <w:p w14:paraId="7C35A93B" w14:textId="77777777" w:rsidR="00F364B7" w:rsidRPr="007C5D29" w:rsidRDefault="00F364B7">
          <w:pPr>
            <w:rPr>
              <w:lang w:val="pt-PT"/>
            </w:rPr>
          </w:pPr>
        </w:p>
        <w:p w14:paraId="1C56C5F6" w14:textId="34DD2348" w:rsidR="00DC3158" w:rsidRPr="003E2D11" w:rsidRDefault="007C5D29" w:rsidP="003E2D11">
          <w:pPr>
            <w:rPr>
              <w:rStyle w:val="CardoCabealho1"/>
              <w:caps/>
              <w:color w:val="587A45" w:themeColor="accent2" w:themeShade="BF"/>
              <w:sz w:val="56"/>
              <w:szCs w:val="56"/>
              <w:lang w:val="pt-PT"/>
            </w:rPr>
          </w:pPr>
          <w:r w:rsidRPr="007C5D29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90BC1AA" wp14:editId="03118E0C">
                    <wp:simplePos x="0" y="0"/>
                    <wp:positionH relativeFrom="margin">
                      <wp:posOffset>-405765</wp:posOffset>
                    </wp:positionH>
                    <wp:positionV relativeFrom="margin">
                      <wp:posOffset>8229600</wp:posOffset>
                    </wp:positionV>
                    <wp:extent cx="6628765" cy="915035"/>
                    <wp:effectExtent l="0" t="0" r="635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8765" cy="915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63890" w14:textId="77777777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 |</w:t>
                                </w:r>
                                <w:sdt>
                                  <w:sdtPr>
                                    <w:rPr>
                                      <w:lang w:val="pt-PT"/>
                                    </w:rPr>
                                    <w:alias w:val="Título do Curso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F36227">
                                      <w:rPr>
                                        <w:lang w:val="pt-PT"/>
                                      </w:rPr>
                                      <w:t>Mestrado Integrado Engenharia Informática e Computação</w:t>
                                    </w:r>
                                  </w:sdtContent>
                                </w:sdt>
                                <w:r w:rsidR="00F364B7">
                                  <w:rPr>
                                    <w:lang w:val="pt-PT"/>
                                  </w:rPr>
                                  <w:t> | </w:t>
                                </w:r>
                                <w:sdt>
                                  <w:sdtPr>
                                    <w:alias w:val="Data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9T00:00:00Z">
                                      <w:dateFormat w:val="d' de 'MMMM' de '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lang w:val="pt-PT"/>
                                      </w:rPr>
                                      <w:t>19 de novembro de 2016</w:t>
                                    </w:r>
                                  </w:sdtContent>
                                </w:sdt>
                              </w:p>
                              <w:p w14:paraId="1DD4D9DC" w14:textId="4D207514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 w:rsidRPr="00F36227">
                                  <w:rPr>
                                    <w:lang w:val="pt-PT"/>
                                  </w:rPr>
                                  <w:t xml:space="preserve">João Furriel Pinheiro - </w:t>
                                </w:r>
                                <w:r w:rsidR="003E2D11" w:rsidRPr="00F36227">
                                  <w:rPr>
                                    <w:lang w:val="pt-PT"/>
                                  </w:rPr>
                                  <w:t>up</w:t>
                                </w:r>
                                <w:r w:rsidRPr="00F36227">
                                  <w:rPr>
                                    <w:lang w:val="pt-PT"/>
                                  </w:rPr>
                                  <w:t>201104913@fe.up.pt</w:t>
                                </w:r>
                              </w:p>
                              <w:p w14:paraId="09B695D5" w14:textId="71385708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 w:rsidRPr="00F36227">
                                  <w:rPr>
                                    <w:lang w:val="pt-PT"/>
                                  </w:rPr>
                                  <w:t xml:space="preserve">Leonardo Teixeira - </w:t>
                                </w:r>
                                <w:r w:rsidR="003E2D11" w:rsidRPr="00F36227">
                                  <w:rPr>
                                    <w:lang w:val="pt-PT"/>
                                  </w:rPr>
                                  <w:t>up</w:t>
                                </w:r>
                                <w:r w:rsidRPr="00F36227">
                                  <w:rPr>
                                    <w:lang w:val="pt-PT"/>
                                  </w:rPr>
                                  <w:t>201502848@fe.up.pt</w:t>
                                </w:r>
                              </w:p>
                              <w:p w14:paraId="3C9EB5BD" w14:textId="6D7745A1" w:rsidR="007C5D29" w:rsidRPr="00F36227" w:rsidRDefault="007C5D29" w:rsidP="007C5D29">
                                <w:pPr>
                                  <w:pStyle w:val="InformaesdeContacto"/>
                                  <w:rPr>
                                    <w:lang w:val="pt-PT"/>
                                  </w:rPr>
                                </w:pPr>
                                <w:r w:rsidRPr="00F36227">
                                  <w:rPr>
                                    <w:lang w:val="pt-PT"/>
                                  </w:rPr>
                                  <w:t xml:space="preserve">Luís Correia - </w:t>
                                </w:r>
                                <w:r w:rsidR="003E2D11" w:rsidRPr="00F36227">
                                  <w:rPr>
                                    <w:lang w:val="pt-PT"/>
                                  </w:rPr>
                                  <w:t>up201503342@fe.up.pt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BC1AA" id="Caixa de Texto 20" o:spid="_x0000_s1027" type="#_x0000_t202" style="position:absolute;margin-left:-31.95pt;margin-top:9in;width:521.95pt;height:72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" o:allowoverlap="f" filled="f" stroked="f" strokeweight=".5pt">
                    <v:textbox inset="0,,0">
                      <w:txbxContent>
                        <w:p w14:paraId="62A63890" w14:textId="77777777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 |</w:t>
                          </w:r>
                          <w:sdt>
                            <w:sdtPr>
                              <w:rPr>
                                <w:lang w:val="pt-PT"/>
                              </w:rPr>
                              <w:alias w:val="Título do Curso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Pr="00F36227">
                                <w:rPr>
                                  <w:lang w:val="pt-PT"/>
                                </w:rPr>
                                <w:t>Mestrado Integrado Engenharia Informática e Computação</w:t>
                              </w:r>
                            </w:sdtContent>
                          </w:sdt>
                          <w:r w:rsidR="00F364B7">
                            <w:rPr>
                              <w:lang w:val="pt-PT"/>
                            </w:rPr>
                            <w:t> | </w:t>
                          </w:r>
                          <w:sdt>
                            <w:sdtPr>
                              <w:alias w:val="Data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9T00:00:00Z">
                                <w:dateFormat w:val="d' de 'MMMM' de '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lang w:val="pt-PT"/>
                                </w:rPr>
                                <w:t>19 de novembro de 2016</w:t>
                              </w:r>
                            </w:sdtContent>
                          </w:sdt>
                        </w:p>
                        <w:p w14:paraId="1DD4D9DC" w14:textId="4D207514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 w:rsidRPr="00F36227">
                            <w:rPr>
                              <w:lang w:val="pt-PT"/>
                            </w:rPr>
                            <w:t xml:space="preserve">João Furriel Pinheiro - </w:t>
                          </w:r>
                          <w:r w:rsidR="003E2D11" w:rsidRPr="00F36227">
                            <w:rPr>
                              <w:lang w:val="pt-PT"/>
                            </w:rPr>
                            <w:t>up</w:t>
                          </w:r>
                          <w:r w:rsidRPr="00F36227">
                            <w:rPr>
                              <w:lang w:val="pt-PT"/>
                            </w:rPr>
                            <w:t>201104913@fe.up.pt</w:t>
                          </w:r>
                        </w:p>
                        <w:p w14:paraId="09B695D5" w14:textId="71385708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 w:rsidRPr="00F36227">
                            <w:rPr>
                              <w:lang w:val="pt-PT"/>
                            </w:rPr>
                            <w:t xml:space="preserve">Leonardo Teixeira - </w:t>
                          </w:r>
                          <w:r w:rsidR="003E2D11" w:rsidRPr="00F36227">
                            <w:rPr>
                              <w:lang w:val="pt-PT"/>
                            </w:rPr>
                            <w:t>up</w:t>
                          </w:r>
                          <w:r w:rsidRPr="00F36227">
                            <w:rPr>
                              <w:lang w:val="pt-PT"/>
                            </w:rPr>
                            <w:t>201502848@fe.up.pt</w:t>
                          </w:r>
                        </w:p>
                        <w:p w14:paraId="3C9EB5BD" w14:textId="6D7745A1" w:rsidR="007C5D29" w:rsidRPr="00F36227" w:rsidRDefault="007C5D29" w:rsidP="007C5D29">
                          <w:pPr>
                            <w:pStyle w:val="InformaesdeContacto"/>
                            <w:rPr>
                              <w:lang w:val="pt-PT"/>
                            </w:rPr>
                          </w:pPr>
                          <w:r w:rsidRPr="00F36227">
                            <w:rPr>
                              <w:lang w:val="pt-PT"/>
                            </w:rPr>
                            <w:t xml:space="preserve">Luís Correia - </w:t>
                          </w:r>
                          <w:r w:rsidR="003E2D11" w:rsidRPr="00F36227">
                            <w:rPr>
                              <w:lang w:val="pt-PT"/>
                            </w:rPr>
                            <w:t>up201503342@fe.up.pt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64B7" w:rsidRPr="007C5D29">
            <w:rPr>
              <w:caps/>
              <w:color w:val="587A45" w:themeColor="accent2" w:themeShade="BF"/>
              <w:sz w:val="56"/>
              <w:szCs w:val="56"/>
              <w:lang w:val="pt-PT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D322D" w:themeColor="text2"/>
          <w:sz w:val="20"/>
          <w:szCs w:val="20"/>
          <w:lang w:val="en-US" w:eastAsia="en-US"/>
        </w:rPr>
        <w:id w:val="189546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D9DD9D" w14:textId="07A3F868" w:rsidR="003E2D11" w:rsidRDefault="003E2D11">
          <w:pPr>
            <w:pStyle w:val="Cabealhodondice"/>
          </w:pPr>
          <w:r>
            <w:t>Índice</w:t>
          </w:r>
        </w:p>
        <w:p w14:paraId="38431369" w14:textId="56D1BF70" w:rsidR="00F33BC7" w:rsidRDefault="003E2D11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7445632" w:history="1">
            <w:r w:rsidR="00F33BC7" w:rsidRPr="00373686">
              <w:rPr>
                <w:rStyle w:val="Hiperligao"/>
                <w:noProof/>
                <w:lang w:val="pt-PT"/>
              </w:rPr>
              <w:t>1.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Descrição Sucinta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_Toc467445632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91C27">
              <w:rPr>
                <w:noProof/>
                <w:webHidden/>
              </w:rPr>
              <w:t>2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04C6370" w14:textId="16900E2E" w:rsidR="00F33BC7" w:rsidRDefault="00736E70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3" w:history="1">
            <w:r w:rsidR="00F33BC7" w:rsidRPr="00373686">
              <w:rPr>
                <w:rStyle w:val="Hiperligao"/>
                <w:noProof/>
                <w:lang w:val="pt-PT"/>
              </w:rPr>
              <w:t>2.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Solução/Casos de Uso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_Toc467445633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91C27">
              <w:rPr>
                <w:noProof/>
                <w:webHidden/>
              </w:rPr>
              <w:t>2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D8F6D52" w14:textId="60ED8E2C" w:rsidR="00F33BC7" w:rsidRDefault="00736E70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4" w:history="1">
            <w:r w:rsidR="00F33BC7" w:rsidRPr="00373686">
              <w:rPr>
                <w:rStyle w:val="Hiperligao"/>
                <w:noProof/>
                <w:lang w:val="pt-PT"/>
              </w:rPr>
              <w:t>3.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Diagramas UML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_Toc467445634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91C27">
              <w:rPr>
                <w:noProof/>
                <w:webHidden/>
              </w:rPr>
              <w:t>3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5261AE05" w14:textId="443A25DB" w:rsidR="00F33BC7" w:rsidRDefault="00736E70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5" w:history="1">
            <w:r w:rsidR="00F33BC7" w:rsidRPr="00373686">
              <w:rPr>
                <w:rStyle w:val="Hiperligao"/>
                <w:noProof/>
                <w:lang w:val="pt-PT"/>
              </w:rPr>
              <w:t>4.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Principais Dificuldades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_Toc467445635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91C27">
              <w:rPr>
                <w:noProof/>
                <w:webHidden/>
              </w:rPr>
              <w:t>3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085DC5C0" w14:textId="5CF33C61" w:rsidR="00F33BC7" w:rsidRDefault="00736E70">
          <w:pPr>
            <w:pStyle w:val="ndice10"/>
            <w:tabs>
              <w:tab w:val="left" w:pos="600"/>
              <w:tab w:val="right" w:leader="dot" w:pos="8297"/>
            </w:tabs>
            <w:rPr>
              <w:b w:val="0"/>
              <w:bCs w:val="0"/>
              <w:noProof/>
              <w:color w:val="auto"/>
              <w:lang w:val="pt-PT" w:eastAsia="pt-PT"/>
            </w:rPr>
          </w:pPr>
          <w:hyperlink w:anchor="_Toc467445636" w:history="1">
            <w:r w:rsidR="00F33BC7" w:rsidRPr="00373686">
              <w:rPr>
                <w:rStyle w:val="Hiperligao"/>
                <w:noProof/>
                <w:lang w:val="pt-PT"/>
              </w:rPr>
              <w:t>5.</w:t>
            </w:r>
            <w:r w:rsidR="00F33BC7">
              <w:rPr>
                <w:b w:val="0"/>
                <w:bCs w:val="0"/>
                <w:noProof/>
                <w:color w:val="auto"/>
                <w:lang w:val="pt-PT" w:eastAsia="pt-PT"/>
              </w:rPr>
              <w:tab/>
            </w:r>
            <w:r w:rsidR="00F33BC7" w:rsidRPr="00373686">
              <w:rPr>
                <w:rStyle w:val="Hiperligao"/>
                <w:noProof/>
                <w:lang w:val="pt-PT"/>
              </w:rPr>
              <w:t>Esforço Individual</w:t>
            </w:r>
            <w:r w:rsidR="00F33BC7">
              <w:rPr>
                <w:noProof/>
                <w:webHidden/>
              </w:rPr>
              <w:tab/>
            </w:r>
            <w:r w:rsidR="00F33BC7">
              <w:rPr>
                <w:noProof/>
                <w:webHidden/>
              </w:rPr>
              <w:fldChar w:fldCharType="begin"/>
            </w:r>
            <w:r w:rsidR="00F33BC7">
              <w:rPr>
                <w:noProof/>
                <w:webHidden/>
              </w:rPr>
              <w:instrText xml:space="preserve"> PAGEREF _Toc467445636 \h </w:instrText>
            </w:r>
            <w:r w:rsidR="00F33BC7">
              <w:rPr>
                <w:noProof/>
                <w:webHidden/>
              </w:rPr>
            </w:r>
            <w:r w:rsidR="00F33BC7">
              <w:rPr>
                <w:noProof/>
                <w:webHidden/>
              </w:rPr>
              <w:fldChar w:fldCharType="separate"/>
            </w:r>
            <w:r w:rsidR="00F91C27">
              <w:rPr>
                <w:noProof/>
                <w:webHidden/>
              </w:rPr>
              <w:t>4</w:t>
            </w:r>
            <w:r w:rsidR="00F33BC7">
              <w:rPr>
                <w:noProof/>
                <w:webHidden/>
              </w:rPr>
              <w:fldChar w:fldCharType="end"/>
            </w:r>
          </w:hyperlink>
        </w:p>
        <w:p w14:paraId="6517BAF5" w14:textId="0C392743" w:rsidR="003E2D11" w:rsidRDefault="003E2D11">
          <w:r>
            <w:rPr>
              <w:b/>
              <w:bCs/>
              <w:noProof/>
            </w:rPr>
            <w:fldChar w:fldCharType="end"/>
          </w:r>
        </w:p>
      </w:sdtContent>
    </w:sdt>
    <w:p w14:paraId="030CF404" w14:textId="77777777" w:rsidR="003E2D11" w:rsidRDefault="003E2D11">
      <w:pPr>
        <w:rPr>
          <w:rFonts w:asciiTheme="majorHAnsi" w:eastAsiaTheme="majorEastAsia" w:hAnsiTheme="majorHAnsi" w:cstheme="majorBidi"/>
          <w:color w:val="2F1B1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47F533C0" w14:textId="18B21644" w:rsidR="007C5D29" w:rsidRPr="007C5D29" w:rsidRDefault="007C5D29" w:rsidP="007C5D29">
      <w:pPr>
        <w:pStyle w:val="Cabealho1"/>
        <w:numPr>
          <w:ilvl w:val="0"/>
          <w:numId w:val="7"/>
        </w:numPr>
        <w:rPr>
          <w:lang w:val="pt-PT"/>
        </w:rPr>
      </w:pPr>
      <w:bookmarkStart w:id="0" w:name="_Toc467445632"/>
      <w:r w:rsidRPr="007C5D29">
        <w:rPr>
          <w:lang w:val="pt-PT"/>
        </w:rPr>
        <w:lastRenderedPageBreak/>
        <w:t>Descrição Sucinta</w:t>
      </w:r>
      <w:bookmarkEnd w:id="0"/>
    </w:p>
    <w:p w14:paraId="24CF2E3C" w14:textId="77777777" w:rsidR="007C5D29" w:rsidRDefault="007C5D29" w:rsidP="00000C0A">
      <w:pPr>
        <w:jc w:val="both"/>
        <w:rPr>
          <w:lang w:val="pt-PT"/>
        </w:rPr>
      </w:pPr>
      <w:r w:rsidRPr="007C5D29">
        <w:rPr>
          <w:lang w:val="pt-PT"/>
        </w:rPr>
        <w:t xml:space="preserve">O Sistema desenvolvido permite a gestão </w:t>
      </w:r>
      <w:r>
        <w:rPr>
          <w:lang w:val="pt-PT"/>
        </w:rPr>
        <w:t xml:space="preserve">de </w:t>
      </w:r>
      <w:proofErr w:type="spellStart"/>
      <w:r>
        <w:rPr>
          <w:lang w:val="pt-PT"/>
        </w:rPr>
        <w:t>de</w:t>
      </w:r>
      <w:proofErr w:type="spellEnd"/>
      <w:r>
        <w:rPr>
          <w:lang w:val="pt-PT"/>
        </w:rPr>
        <w:t xml:space="preserve"> atletas um clube desportivo</w:t>
      </w:r>
      <w:r w:rsidR="00AD12AB">
        <w:rPr>
          <w:lang w:val="pt-PT"/>
        </w:rPr>
        <w:t xml:space="preserve"> de futebol. A flexibilidade do mesmo faz com que seja fácil gerir vários escalões para várias épocas. </w:t>
      </w:r>
    </w:p>
    <w:p w14:paraId="3B2D7356" w14:textId="77777777" w:rsidR="00AD12AB" w:rsidRDefault="00AD12AB" w:rsidP="007C5D29">
      <w:pPr>
        <w:rPr>
          <w:lang w:val="pt-PT"/>
        </w:rPr>
      </w:pPr>
      <w:r>
        <w:rPr>
          <w:lang w:val="pt-PT"/>
        </w:rPr>
        <w:t>Em linhas gerais a ferramenta permite:</w:t>
      </w:r>
    </w:p>
    <w:p w14:paraId="59AE8547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Completa de Atletas</w:t>
      </w:r>
    </w:p>
    <w:p w14:paraId="173BE93C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Completa de Treinadores</w:t>
      </w:r>
    </w:p>
    <w:p w14:paraId="706F609C" w14:textId="77777777" w:rsidR="00AD12AB" w:rsidRDefault="00AD12AB" w:rsidP="00AD12AB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lang w:val="pt-PT"/>
        </w:rPr>
        <w:t>Gestão da Informação da ficha de ECG dos Atletas</w:t>
      </w:r>
    </w:p>
    <w:p w14:paraId="7BDA3B40" w14:textId="77777777" w:rsidR="00AD12AB" w:rsidRDefault="00AD12AB" w:rsidP="00AD12AB">
      <w:pPr>
        <w:rPr>
          <w:lang w:val="pt-PT"/>
        </w:rPr>
      </w:pPr>
      <w:r>
        <w:rPr>
          <w:lang w:val="pt-PT"/>
        </w:rPr>
        <w:t>Para cada época, em cada escalão é possível:</w:t>
      </w:r>
    </w:p>
    <w:p w14:paraId="7E200CBE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Treinos</w:t>
      </w:r>
    </w:p>
    <w:p w14:paraId="2E95D707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Jogos Amigáveis</w:t>
      </w:r>
    </w:p>
    <w:p w14:paraId="4566E0B7" w14:textId="77777777" w:rsidR="00AD12AB" w:rsidRDefault="00AD12AB" w:rsidP="00AD12A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Registo de Torneios (em cada torneio o registo dos diferentes jogos)</w:t>
      </w:r>
    </w:p>
    <w:p w14:paraId="16C796AA" w14:textId="77777777" w:rsidR="00AD12AB" w:rsidRDefault="00AD12AB" w:rsidP="00AD12AB">
      <w:pPr>
        <w:rPr>
          <w:lang w:val="pt-PT"/>
        </w:rPr>
      </w:pPr>
      <w:r>
        <w:rPr>
          <w:lang w:val="pt-PT"/>
        </w:rPr>
        <w:t>O sistema guarda a informação do programa em ficheiros de texto para posterior carregamento em execuções futuras.</w:t>
      </w:r>
    </w:p>
    <w:p w14:paraId="01EBA47E" w14:textId="77777777" w:rsidR="00AD12AB" w:rsidRDefault="00AD12AB" w:rsidP="00AD12AB">
      <w:pPr>
        <w:rPr>
          <w:lang w:val="pt-PT"/>
        </w:rPr>
      </w:pPr>
    </w:p>
    <w:p w14:paraId="48123A1C" w14:textId="7EA21859" w:rsidR="00AD12AB" w:rsidRPr="007C5D29" w:rsidRDefault="00AD12AB" w:rsidP="00AD12AB">
      <w:pPr>
        <w:pStyle w:val="Cabealho1"/>
        <w:numPr>
          <w:ilvl w:val="0"/>
          <w:numId w:val="7"/>
        </w:numPr>
        <w:rPr>
          <w:lang w:val="pt-PT"/>
        </w:rPr>
      </w:pPr>
      <w:bookmarkStart w:id="1" w:name="_Toc467445633"/>
      <w:r>
        <w:rPr>
          <w:lang w:val="pt-PT"/>
        </w:rPr>
        <w:t>Solução</w:t>
      </w:r>
      <w:r w:rsidR="007B28EB">
        <w:rPr>
          <w:lang w:val="pt-PT"/>
        </w:rPr>
        <w:t>/Casos de Uso</w:t>
      </w:r>
      <w:bookmarkEnd w:id="1"/>
    </w:p>
    <w:p w14:paraId="7E4C10D3" w14:textId="77777777" w:rsidR="00AD12AB" w:rsidRDefault="00AD12AB" w:rsidP="00AD12AB">
      <w:pPr>
        <w:rPr>
          <w:lang w:val="pt-PT"/>
        </w:rPr>
      </w:pPr>
      <w:r>
        <w:rPr>
          <w:lang w:val="pt-PT"/>
        </w:rPr>
        <w:t>A solução implementada é baseada num sistema de navegação por menus. Os menus, por usa vez, chamam os objetos gerados pelas classes bases do programa, sendo elas:</w:t>
      </w:r>
    </w:p>
    <w:p w14:paraId="472E5887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Worker</w:t>
      </w:r>
      <w:proofErr w:type="spellEnd"/>
      <w:r>
        <w:rPr>
          <w:lang w:val="pt-PT"/>
        </w:rPr>
        <w:t>: classe usada para registar todos os trabalhadores do clube</w:t>
      </w:r>
    </w:p>
    <w:p w14:paraId="5806FFD8" w14:textId="77777777" w:rsidR="00AD12AB" w:rsidRDefault="00AD12AB" w:rsidP="00AD12AB">
      <w:pPr>
        <w:pStyle w:val="PargrafodaLista"/>
        <w:numPr>
          <w:ilvl w:val="1"/>
          <w:numId w:val="11"/>
        </w:numPr>
        <w:rPr>
          <w:lang w:val="pt-PT"/>
        </w:rPr>
      </w:pPr>
      <w:proofErr w:type="spellStart"/>
      <w:r>
        <w:rPr>
          <w:lang w:val="pt-PT"/>
        </w:rPr>
        <w:t>Athlete</w:t>
      </w:r>
      <w:proofErr w:type="spellEnd"/>
      <w:r>
        <w:rPr>
          <w:lang w:val="pt-PT"/>
        </w:rPr>
        <w:t xml:space="preserve">: subclasse de </w:t>
      </w:r>
      <w:proofErr w:type="spellStart"/>
      <w:r>
        <w:rPr>
          <w:lang w:val="pt-PT"/>
        </w:rPr>
        <w:t>Worker</w:t>
      </w:r>
      <w:proofErr w:type="spellEnd"/>
      <w:r>
        <w:rPr>
          <w:lang w:val="pt-PT"/>
        </w:rPr>
        <w:t xml:space="preserve"> usada para gerir atletas</w:t>
      </w:r>
    </w:p>
    <w:p w14:paraId="1F91E247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proofErr w:type="spellStart"/>
      <w:r>
        <w:rPr>
          <w:lang w:val="pt-PT"/>
        </w:rPr>
        <w:t>Goalkeeper</w:t>
      </w:r>
      <w:proofErr w:type="spellEnd"/>
    </w:p>
    <w:p w14:paraId="3AA28B58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r>
        <w:rPr>
          <w:lang w:val="pt-PT"/>
        </w:rPr>
        <w:t>Defender</w:t>
      </w:r>
    </w:p>
    <w:p w14:paraId="08C888BD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proofErr w:type="spellStart"/>
      <w:r>
        <w:rPr>
          <w:lang w:val="pt-PT"/>
        </w:rPr>
        <w:t>Midfielder</w:t>
      </w:r>
      <w:proofErr w:type="spellEnd"/>
    </w:p>
    <w:p w14:paraId="10325F01" w14:textId="77777777" w:rsidR="00AD12AB" w:rsidRDefault="00AD12AB" w:rsidP="00AD12AB">
      <w:pPr>
        <w:pStyle w:val="PargrafodaLista"/>
        <w:numPr>
          <w:ilvl w:val="2"/>
          <w:numId w:val="11"/>
        </w:numPr>
        <w:rPr>
          <w:lang w:val="pt-PT"/>
        </w:rPr>
      </w:pPr>
      <w:proofErr w:type="spellStart"/>
      <w:r>
        <w:rPr>
          <w:lang w:val="pt-PT"/>
        </w:rPr>
        <w:t>Forward</w:t>
      </w:r>
      <w:proofErr w:type="spellEnd"/>
    </w:p>
    <w:p w14:paraId="77736082" w14:textId="77777777" w:rsidR="00AD12AB" w:rsidRDefault="00AD12AB" w:rsidP="00AD12AB">
      <w:pPr>
        <w:pStyle w:val="PargrafodaLista"/>
        <w:numPr>
          <w:ilvl w:val="1"/>
          <w:numId w:val="11"/>
        </w:numPr>
        <w:rPr>
          <w:lang w:val="pt-PT"/>
        </w:rPr>
      </w:pPr>
      <w:r>
        <w:rPr>
          <w:lang w:val="pt-PT"/>
        </w:rPr>
        <w:t xml:space="preserve">Coach: subclasse de </w:t>
      </w:r>
      <w:proofErr w:type="spellStart"/>
      <w:r>
        <w:rPr>
          <w:lang w:val="pt-PT"/>
        </w:rPr>
        <w:t>Worker</w:t>
      </w:r>
      <w:proofErr w:type="spellEnd"/>
      <w:r>
        <w:rPr>
          <w:lang w:val="pt-PT"/>
        </w:rPr>
        <w:t xml:space="preserve"> usada para gerir treinadores</w:t>
      </w:r>
    </w:p>
    <w:p w14:paraId="204A4F71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Club: classe usada para gerir o clube</w:t>
      </w:r>
    </w:p>
    <w:p w14:paraId="5DD67166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Season</w:t>
      </w:r>
      <w:proofErr w:type="spellEnd"/>
      <w:r>
        <w:rPr>
          <w:lang w:val="pt-PT"/>
        </w:rPr>
        <w:t>: classe usada para gerir informação das épocas desportivas</w:t>
      </w:r>
    </w:p>
    <w:p w14:paraId="06C93D9C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Level</w:t>
      </w:r>
      <w:proofErr w:type="spellEnd"/>
      <w:r>
        <w:rPr>
          <w:lang w:val="pt-PT"/>
        </w:rPr>
        <w:t>: classe usada para gerir a informação de cada escalão</w:t>
      </w:r>
    </w:p>
    <w:p w14:paraId="714D3E32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Match: classe usada para gerir informação relativa a jogos</w:t>
      </w:r>
    </w:p>
    <w:p w14:paraId="3B57EAAB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Training: classe usada para gerir a informação relativa a treinos</w:t>
      </w:r>
    </w:p>
    <w:p w14:paraId="36D2682E" w14:textId="77777777" w:rsidR="00AD12AB" w:rsidRDefault="00AD12AB" w:rsidP="00AD12AB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Tournament</w:t>
      </w:r>
      <w:proofErr w:type="spellEnd"/>
      <w:r>
        <w:rPr>
          <w:lang w:val="pt-PT"/>
        </w:rPr>
        <w:t xml:space="preserve">: classe usada para gerir informação relativa a torneios (esta classe faz uso de </w:t>
      </w:r>
      <w:proofErr w:type="spellStart"/>
      <w:r>
        <w:rPr>
          <w:lang w:val="pt-PT"/>
        </w:rPr>
        <w:t>binary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trees</w:t>
      </w:r>
      <w:proofErr w:type="spellEnd"/>
      <w:r>
        <w:rPr>
          <w:lang w:val="pt-PT"/>
        </w:rPr>
        <w:t xml:space="preserve"> para gerir a árvore do torneio)</w:t>
      </w:r>
    </w:p>
    <w:p w14:paraId="40F3802E" w14:textId="77777777" w:rsidR="00AD12AB" w:rsidRDefault="00AD12AB" w:rsidP="00AD12AB">
      <w:pPr>
        <w:ind w:left="360"/>
        <w:rPr>
          <w:lang w:val="pt-PT"/>
        </w:rPr>
      </w:pPr>
      <w:r>
        <w:rPr>
          <w:lang w:val="pt-PT"/>
        </w:rPr>
        <w:t>Outras classes adicionais:</w:t>
      </w:r>
    </w:p>
    <w:p w14:paraId="58894BE3" w14:textId="77777777" w:rsidR="00AD12AB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Date</w:t>
      </w:r>
    </w:p>
    <w:p w14:paraId="263121E0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Table</w:t>
      </w:r>
      <w:proofErr w:type="spellEnd"/>
    </w:p>
    <w:p w14:paraId="45ED631E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Diferentes tipos de exceções</w:t>
      </w:r>
    </w:p>
    <w:p w14:paraId="3F006072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Fraction</w:t>
      </w:r>
      <w:proofErr w:type="spellEnd"/>
    </w:p>
    <w:p w14:paraId="0C80DA7F" w14:textId="77777777" w:rsidR="00E5793A" w:rsidRDefault="00E5793A" w:rsidP="00E5793A">
      <w:pPr>
        <w:pStyle w:val="PargrafodaLista"/>
        <w:numPr>
          <w:ilvl w:val="0"/>
          <w:numId w:val="11"/>
        </w:numPr>
        <w:rPr>
          <w:lang w:val="pt-PT"/>
        </w:rPr>
      </w:pPr>
      <w:proofErr w:type="spellStart"/>
      <w:r>
        <w:rPr>
          <w:lang w:val="pt-PT"/>
        </w:rPr>
        <w:t>InfoAthlete</w:t>
      </w:r>
      <w:proofErr w:type="spellEnd"/>
      <w:r>
        <w:rPr>
          <w:lang w:val="pt-PT"/>
        </w:rPr>
        <w:t xml:space="preserve"> (ficha de atleta com informação relativa a desempenho do mesmo</w:t>
      </w:r>
      <w:r w:rsidRPr="00E5793A">
        <w:rPr>
          <w:lang w:val="pt-PT"/>
        </w:rPr>
        <w:t>)</w:t>
      </w:r>
    </w:p>
    <w:p w14:paraId="464AEEE3" w14:textId="77777777" w:rsidR="00E5793A" w:rsidRDefault="00E5793A" w:rsidP="00E5793A">
      <w:pPr>
        <w:rPr>
          <w:lang w:val="pt-PT"/>
        </w:rPr>
      </w:pPr>
      <w:r>
        <w:rPr>
          <w:lang w:val="pt-PT"/>
        </w:rPr>
        <w:t>Em termos de organização de ficheiros/pastas:</w:t>
      </w:r>
    </w:p>
    <w:p w14:paraId="43BB4F82" w14:textId="77777777" w:rsidR="00E5793A" w:rsidRDefault="00E5793A" w:rsidP="00E5793A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Nome Do Clube(Pasta)</w:t>
      </w:r>
    </w:p>
    <w:p w14:paraId="03E60E4A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Atletas</w:t>
      </w:r>
    </w:p>
    <w:p w14:paraId="2BBEDB1D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Treinadores</w:t>
      </w:r>
    </w:p>
    <w:p w14:paraId="53E8C425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t>Ficheiro de informação específica do clube</w:t>
      </w:r>
    </w:p>
    <w:p w14:paraId="23B9ACC4" w14:textId="77777777" w:rsidR="00E5793A" w:rsidRDefault="00E5793A" w:rsidP="00E5793A">
      <w:pPr>
        <w:pStyle w:val="PargrafodaLista"/>
        <w:numPr>
          <w:ilvl w:val="1"/>
          <w:numId w:val="13"/>
        </w:numPr>
        <w:rPr>
          <w:lang w:val="pt-PT"/>
        </w:rPr>
      </w:pPr>
      <w:r>
        <w:rPr>
          <w:lang w:val="pt-PT"/>
        </w:rPr>
        <w:lastRenderedPageBreak/>
        <w:t>Pasta relativa a cada época desportiva</w:t>
      </w:r>
    </w:p>
    <w:p w14:paraId="25258F35" w14:textId="77777777" w:rsidR="00E5793A" w:rsidRDefault="00E5793A" w:rsidP="00E5793A">
      <w:pPr>
        <w:pStyle w:val="PargrafodaLista"/>
        <w:numPr>
          <w:ilvl w:val="2"/>
          <w:numId w:val="13"/>
        </w:numPr>
        <w:rPr>
          <w:lang w:val="pt-PT"/>
        </w:rPr>
      </w:pPr>
      <w:r>
        <w:rPr>
          <w:lang w:val="pt-PT"/>
        </w:rPr>
        <w:t>Pasta relativa a cada escalão</w:t>
      </w:r>
    </w:p>
    <w:p w14:paraId="2CF399FB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atletas</w:t>
      </w:r>
    </w:p>
    <w:p w14:paraId="1866EEBA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treinadores</w:t>
      </w:r>
    </w:p>
    <w:p w14:paraId="3FE1266B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jogos amigáveis</w:t>
      </w:r>
    </w:p>
    <w:p w14:paraId="3B8BB056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torneios</w:t>
      </w:r>
      <w:bookmarkStart w:id="2" w:name="_GoBack"/>
      <w:bookmarkEnd w:id="2"/>
    </w:p>
    <w:p w14:paraId="78F8A86F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Ficheiro de treinos</w:t>
      </w:r>
    </w:p>
    <w:p w14:paraId="76629851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Pasta relativa a jogos</w:t>
      </w:r>
    </w:p>
    <w:p w14:paraId="3F7A4E24" w14:textId="77777777" w:rsidR="00E5793A" w:rsidRDefault="00E5793A" w:rsidP="00E5793A">
      <w:pPr>
        <w:pStyle w:val="PargrafodaLista"/>
        <w:numPr>
          <w:ilvl w:val="4"/>
          <w:numId w:val="13"/>
        </w:numPr>
        <w:rPr>
          <w:lang w:val="pt-PT"/>
        </w:rPr>
      </w:pPr>
      <w:r>
        <w:rPr>
          <w:lang w:val="pt-PT"/>
        </w:rPr>
        <w:t>Um ficheiro por cada jogo com informação específica do mesmo</w:t>
      </w:r>
    </w:p>
    <w:p w14:paraId="52149883" w14:textId="77777777" w:rsidR="00E5793A" w:rsidRDefault="00E5793A" w:rsidP="00E5793A">
      <w:pPr>
        <w:pStyle w:val="PargrafodaLista"/>
        <w:numPr>
          <w:ilvl w:val="3"/>
          <w:numId w:val="13"/>
        </w:numPr>
        <w:rPr>
          <w:lang w:val="pt-PT"/>
        </w:rPr>
      </w:pPr>
      <w:r>
        <w:rPr>
          <w:lang w:val="pt-PT"/>
        </w:rPr>
        <w:t>Pasta relativa a torneios</w:t>
      </w:r>
    </w:p>
    <w:p w14:paraId="7B2BC6D5" w14:textId="77777777" w:rsidR="00E5793A" w:rsidRDefault="00E5793A" w:rsidP="00E5793A">
      <w:pPr>
        <w:pStyle w:val="PargrafodaLista"/>
        <w:numPr>
          <w:ilvl w:val="4"/>
          <w:numId w:val="13"/>
        </w:numPr>
        <w:rPr>
          <w:lang w:val="pt-PT"/>
        </w:rPr>
      </w:pPr>
      <w:r>
        <w:rPr>
          <w:lang w:val="pt-PT"/>
        </w:rPr>
        <w:t>Um ficheiro por cada torneio com informação específica do mesmo (essencialmente a árvore do torneio)</w:t>
      </w:r>
    </w:p>
    <w:p w14:paraId="24DE17DF" w14:textId="4129A3B8" w:rsidR="000C1CCA" w:rsidRDefault="007B28EB" w:rsidP="003E2D11">
      <w:pPr>
        <w:pStyle w:val="Cabealho1"/>
        <w:numPr>
          <w:ilvl w:val="0"/>
          <w:numId w:val="7"/>
        </w:numPr>
        <w:rPr>
          <w:lang w:val="pt-PT"/>
        </w:rPr>
      </w:pPr>
      <w:bookmarkStart w:id="3" w:name="_Toc467445634"/>
      <w:r>
        <w:rPr>
          <w:lang w:val="pt-PT"/>
        </w:rPr>
        <w:t>Diagramas UML</w:t>
      </w:r>
      <w:bookmarkEnd w:id="3"/>
    </w:p>
    <w:p w14:paraId="4804C93A" w14:textId="2F919039" w:rsidR="007B28EB" w:rsidRPr="007B28EB" w:rsidRDefault="007B28EB" w:rsidP="007B28EB">
      <w:r>
        <w:rPr>
          <w:noProof/>
          <w:lang w:val="pt-PT" w:eastAsia="pt-PT"/>
        </w:rPr>
        <w:drawing>
          <wp:inline distT="0" distB="0" distL="0" distR="0" wp14:anchorId="7E56AAA7" wp14:editId="10DFD012">
            <wp:extent cx="5274945" cy="37592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A7F" w14:textId="319C4EE7" w:rsidR="003E2D11" w:rsidRPr="007C5D29" w:rsidRDefault="003E2D11" w:rsidP="003E2D11">
      <w:pPr>
        <w:pStyle w:val="Cabealho1"/>
        <w:numPr>
          <w:ilvl w:val="0"/>
          <w:numId w:val="7"/>
        </w:numPr>
        <w:rPr>
          <w:lang w:val="pt-PT"/>
        </w:rPr>
      </w:pPr>
      <w:bookmarkStart w:id="4" w:name="_Toc467445635"/>
      <w:r>
        <w:rPr>
          <w:lang w:val="pt-PT"/>
        </w:rPr>
        <w:t>Principais Dificuldades</w:t>
      </w:r>
      <w:bookmarkEnd w:id="4"/>
      <w:r>
        <w:rPr>
          <w:lang w:val="pt-PT"/>
        </w:rPr>
        <w:t xml:space="preserve"> </w:t>
      </w:r>
    </w:p>
    <w:p w14:paraId="6BE22F47" w14:textId="7DAF9184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t>Parte 1:</w:t>
      </w:r>
    </w:p>
    <w:p w14:paraId="561C7E30" w14:textId="77762022" w:rsidR="003E2D11" w:rsidRDefault="003E2D11" w:rsidP="00000C0A">
      <w:pPr>
        <w:jc w:val="both"/>
        <w:rPr>
          <w:lang w:val="pt-PT"/>
        </w:rPr>
      </w:pPr>
      <w:r>
        <w:rPr>
          <w:lang w:val="pt-PT"/>
        </w:rPr>
        <w:t>A ú</w:t>
      </w:r>
      <w:r w:rsidR="007B28EB">
        <w:rPr>
          <w:lang w:val="pt-PT"/>
        </w:rPr>
        <w:t xml:space="preserve">nica </w:t>
      </w:r>
      <w:r>
        <w:rPr>
          <w:lang w:val="pt-PT"/>
        </w:rPr>
        <w:t xml:space="preserve">dificuldade e que se revelou uma razão fundamental para </w:t>
      </w:r>
      <w:r w:rsidR="002636E3">
        <w:rPr>
          <w:lang w:val="pt-PT"/>
        </w:rPr>
        <w:t>não termos conseguido desenvolver tudo o que queríamos prendeu-se com o tempo. Temos planeado terminar todas as funcionalidades que nos propusemos desenvolver na segunda parte do trabalho</w:t>
      </w:r>
      <w:r w:rsidR="00000C0A">
        <w:rPr>
          <w:lang w:val="pt-PT"/>
        </w:rPr>
        <w:t xml:space="preserve">, sobretudo a </w:t>
      </w:r>
      <w:r w:rsidR="007B28EB">
        <w:rPr>
          <w:lang w:val="pt-PT"/>
        </w:rPr>
        <w:t>parte de interface com utilizador</w:t>
      </w:r>
      <w:r w:rsidR="00000C0A">
        <w:rPr>
          <w:lang w:val="pt-PT"/>
        </w:rPr>
        <w:t xml:space="preserve"> e alguns pequenos erros na parte gráfica do sistema</w:t>
      </w:r>
      <w:r w:rsidR="007B28EB">
        <w:rPr>
          <w:lang w:val="pt-PT"/>
        </w:rPr>
        <w:t xml:space="preserve"> e no lançamento de exceções mais específicas para cada erro</w:t>
      </w:r>
      <w:r w:rsidR="002636E3">
        <w:rPr>
          <w:lang w:val="pt-PT"/>
        </w:rPr>
        <w:t>. No entanto, o essencial pedid</w:t>
      </w:r>
      <w:r w:rsidR="00000C0A">
        <w:rPr>
          <w:lang w:val="pt-PT"/>
        </w:rPr>
        <w:t>o no enunciado foi desenvolvido.</w:t>
      </w:r>
    </w:p>
    <w:p w14:paraId="09BBB1F7" w14:textId="667CBDBE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lastRenderedPageBreak/>
        <w:t>Parte 2:</w:t>
      </w:r>
    </w:p>
    <w:p w14:paraId="5A881BEE" w14:textId="0F8AB8D6" w:rsidR="00F36227" w:rsidRPr="00F36227" w:rsidRDefault="00F36227" w:rsidP="00F36227">
      <w:pPr>
        <w:rPr>
          <w:lang w:val="pt-PT"/>
        </w:rPr>
      </w:pPr>
      <w:r>
        <w:rPr>
          <w:lang w:val="pt-PT"/>
        </w:rPr>
        <w:t>Em comparação à primeira parte do trabalho, o tempo disponível para fazer o que foi pedido foi mais razoável, tendo em conta a carga de trabalho. No entanto, o fato de termos vários projetos de outras cadeiras, ambos para entregar na mesma data, limitou um pouco os nossos esforços para este projeto.</w:t>
      </w:r>
    </w:p>
    <w:p w14:paraId="3B256EE1" w14:textId="086FEDBA" w:rsidR="00000C0A" w:rsidRDefault="00000C0A" w:rsidP="007B28EB">
      <w:pPr>
        <w:pStyle w:val="Cabealho1"/>
        <w:numPr>
          <w:ilvl w:val="0"/>
          <w:numId w:val="7"/>
        </w:numPr>
        <w:rPr>
          <w:lang w:val="pt-PT"/>
        </w:rPr>
      </w:pPr>
      <w:bookmarkStart w:id="5" w:name="_Toc467445636"/>
      <w:r>
        <w:rPr>
          <w:lang w:val="pt-PT"/>
        </w:rPr>
        <w:t>Esforço Individual</w:t>
      </w:r>
      <w:bookmarkEnd w:id="5"/>
      <w:r>
        <w:rPr>
          <w:lang w:val="pt-PT"/>
        </w:rPr>
        <w:t xml:space="preserve"> </w:t>
      </w:r>
    </w:p>
    <w:p w14:paraId="085BF6DE" w14:textId="5A596E91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t>Parte 1:</w:t>
      </w:r>
    </w:p>
    <w:p w14:paraId="48FFB93C" w14:textId="2D0A89FA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João Furriel Pinheiro</w:t>
      </w:r>
    </w:p>
    <w:p w14:paraId="68FD8B57" w14:textId="027FD660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de classes base do sistema</w:t>
      </w:r>
      <w:r w:rsidR="00836DF2">
        <w:rPr>
          <w:lang w:val="pt-PT"/>
        </w:rPr>
        <w:t xml:space="preserve"> e o</w:t>
      </w:r>
      <w:r>
        <w:rPr>
          <w:lang w:val="pt-PT"/>
        </w:rPr>
        <w:t>s seus métodos principais</w:t>
      </w:r>
    </w:p>
    <w:p w14:paraId="23EA8769" w14:textId="59768F98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Club</w:t>
      </w:r>
    </w:p>
    <w:p w14:paraId="3F34F243" w14:textId="490E5EE0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Level</w:t>
      </w:r>
      <w:proofErr w:type="spellEnd"/>
    </w:p>
    <w:p w14:paraId="12EA7EC7" w14:textId="7AD631DA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Match</w:t>
      </w:r>
    </w:p>
    <w:p w14:paraId="475AA0C3" w14:textId="643840C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Training</w:t>
      </w:r>
    </w:p>
    <w:p w14:paraId="0643704F" w14:textId="39B4D996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Tournament</w:t>
      </w:r>
      <w:proofErr w:type="spellEnd"/>
    </w:p>
    <w:p w14:paraId="4B5ED6EF" w14:textId="7C31A731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Algumas classes e funções utilitárias (</w:t>
      </w:r>
      <w:proofErr w:type="spellStart"/>
      <w:r>
        <w:rPr>
          <w:lang w:val="pt-PT"/>
        </w:rPr>
        <w:t>ex.:exceções</w:t>
      </w:r>
      <w:proofErr w:type="spellEnd"/>
      <w:r>
        <w:rPr>
          <w:lang w:val="pt-PT"/>
        </w:rPr>
        <w:t>)</w:t>
      </w:r>
    </w:p>
    <w:p w14:paraId="5D1996A3" w14:textId="6D0DF0E8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Leonardo Teixeira</w:t>
      </w:r>
    </w:p>
    <w:p w14:paraId="6A0C1852" w14:textId="138C2593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interface gráfica, alguns métodos auxiliares de classes base e desenvolvimento das seguintes classes</w:t>
      </w:r>
    </w:p>
    <w:p w14:paraId="00F35EE5" w14:textId="0C433713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Worker</w:t>
      </w:r>
      <w:proofErr w:type="spellEnd"/>
    </w:p>
    <w:p w14:paraId="028A3C98" w14:textId="0A4D516D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Coach</w:t>
      </w:r>
    </w:p>
    <w:p w14:paraId="09A4974E" w14:textId="5E9B6AC7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Athlete</w:t>
      </w:r>
      <w:proofErr w:type="spellEnd"/>
    </w:p>
    <w:p w14:paraId="5339771D" w14:textId="6DF796C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Goalkeeper</w:t>
      </w:r>
      <w:proofErr w:type="spellEnd"/>
    </w:p>
    <w:p w14:paraId="0B5C460A" w14:textId="4D22A2F2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Defender</w:t>
      </w:r>
    </w:p>
    <w:p w14:paraId="077A4C4F" w14:textId="5FE7027A" w:rsidR="00134FC0" w:rsidRP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Info</w:t>
      </w:r>
      <w:proofErr w:type="spellEnd"/>
    </w:p>
    <w:p w14:paraId="1BD49AD7" w14:textId="24F2FB28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 xml:space="preserve">Algumas classes e funções utilitárias (ex.: </w:t>
      </w:r>
      <w:proofErr w:type="spellStart"/>
      <w:r>
        <w:rPr>
          <w:lang w:val="pt-PT"/>
        </w:rPr>
        <w:t>excepções</w:t>
      </w:r>
      <w:proofErr w:type="spellEnd"/>
      <w:r>
        <w:rPr>
          <w:lang w:val="pt-PT"/>
        </w:rPr>
        <w:t>)</w:t>
      </w:r>
    </w:p>
    <w:p w14:paraId="655F189C" w14:textId="0CCE7730" w:rsidR="007B28EB" w:rsidRDefault="007B28EB" w:rsidP="007B28EB">
      <w:pPr>
        <w:pStyle w:val="PargrafodaLista"/>
        <w:numPr>
          <w:ilvl w:val="0"/>
          <w:numId w:val="15"/>
        </w:numPr>
        <w:rPr>
          <w:lang w:val="pt-PT"/>
        </w:rPr>
      </w:pPr>
      <w:proofErr w:type="spellStart"/>
      <w:r>
        <w:rPr>
          <w:lang w:val="pt-PT"/>
        </w:rPr>
        <w:t>Luis</w:t>
      </w:r>
      <w:proofErr w:type="spellEnd"/>
      <w:r>
        <w:rPr>
          <w:lang w:val="pt-PT"/>
        </w:rPr>
        <w:t xml:space="preserve"> Correia</w:t>
      </w:r>
    </w:p>
    <w:p w14:paraId="0C3FF609" w14:textId="0D77F4E3" w:rsidR="007B28EB" w:rsidRDefault="007B28EB" w:rsidP="007B28EB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documentação</w:t>
      </w:r>
    </w:p>
    <w:p w14:paraId="6C838AFD" w14:textId="1B691E69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Doxygen</w:t>
      </w:r>
      <w:proofErr w:type="spellEnd"/>
    </w:p>
    <w:p w14:paraId="4DFA6E5F" w14:textId="2AC06B34" w:rsidR="007B28EB" w:rsidRDefault="007B28EB" w:rsidP="007B28EB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Diagrama de classes</w:t>
      </w:r>
    </w:p>
    <w:p w14:paraId="54A90132" w14:textId="77777777" w:rsid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Midfielder</w:t>
      </w:r>
      <w:proofErr w:type="spellEnd"/>
    </w:p>
    <w:p w14:paraId="40714676" w14:textId="31853597" w:rsidR="00134FC0" w:rsidRDefault="00134FC0" w:rsidP="00134FC0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Forward</w:t>
      </w:r>
      <w:proofErr w:type="spellEnd"/>
    </w:p>
    <w:p w14:paraId="5E65B04E" w14:textId="0941C2A2" w:rsidR="00F36227" w:rsidRDefault="00F36227" w:rsidP="00F36227">
      <w:pPr>
        <w:pStyle w:val="cabealho2"/>
        <w:rPr>
          <w:lang w:val="pt-PT"/>
        </w:rPr>
      </w:pPr>
      <w:r>
        <w:rPr>
          <w:lang w:val="pt-PT"/>
        </w:rPr>
        <w:t>Parte 2:</w:t>
      </w:r>
    </w:p>
    <w:p w14:paraId="25F8E467" w14:textId="77777777" w:rsidR="00F36227" w:rsidRDefault="00F36227" w:rsidP="00F36227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João Furriel Pinheiro</w:t>
      </w:r>
    </w:p>
    <w:p w14:paraId="23C2C312" w14:textId="0ACA7D78" w:rsidR="00BE1525" w:rsidRPr="00BE1525" w:rsidRDefault="00BE1525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Novos membros-dado nas classes necessárias para registar a performance dos jogadores</w:t>
      </w:r>
    </w:p>
    <w:p w14:paraId="5774F0D8" w14:textId="1E59FF25" w:rsidR="00BE1525" w:rsidRDefault="00F36227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BST</w:t>
      </w:r>
      <w:r w:rsidR="00BE1525">
        <w:rPr>
          <w:lang w:val="pt-PT"/>
        </w:rPr>
        <w:t xml:space="preserve"> para ranking de performance de jogadores:</w:t>
      </w:r>
    </w:p>
    <w:p w14:paraId="7D9E0368" w14:textId="128A8E04" w:rsidR="00BE1525" w:rsidRDefault="00BE1525" w:rsidP="00BE1525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Estruturação e inicialização da BST</w:t>
      </w:r>
    </w:p>
    <w:p w14:paraId="6876F25D" w14:textId="7617324F" w:rsidR="00BE1525" w:rsidRDefault="00BE1525" w:rsidP="00BE1525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Funcionalidades</w:t>
      </w:r>
    </w:p>
    <w:p w14:paraId="47199AF7" w14:textId="2169BA0C" w:rsidR="00BE1525" w:rsidRDefault="00BE1525" w:rsidP="00BE1525">
      <w:pPr>
        <w:pStyle w:val="PargrafodaLista"/>
        <w:numPr>
          <w:ilvl w:val="1"/>
          <w:numId w:val="15"/>
        </w:numPr>
        <w:rPr>
          <w:lang w:val="pt-PT"/>
        </w:rPr>
      </w:pP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Table</w:t>
      </w:r>
      <w:proofErr w:type="spellEnd"/>
      <w:r>
        <w:rPr>
          <w:lang w:val="pt-PT"/>
        </w:rPr>
        <w:t xml:space="preserve"> para criação de postais de aniversário de ex-jogadores e treinadores</w:t>
      </w:r>
    </w:p>
    <w:p w14:paraId="5DC74452" w14:textId="77777777" w:rsidR="00F36227" w:rsidRDefault="00F36227" w:rsidP="00F36227">
      <w:pPr>
        <w:pStyle w:val="PargrafodaLista"/>
        <w:numPr>
          <w:ilvl w:val="0"/>
          <w:numId w:val="15"/>
        </w:numPr>
        <w:rPr>
          <w:lang w:val="pt-PT"/>
        </w:rPr>
      </w:pPr>
      <w:r>
        <w:rPr>
          <w:lang w:val="pt-PT"/>
        </w:rPr>
        <w:t>Leonardo Teixeira</w:t>
      </w:r>
    </w:p>
    <w:p w14:paraId="11F5DD23" w14:textId="2335AD66" w:rsidR="00BE1525" w:rsidRDefault="00BE1525" w:rsidP="00BE1525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BST para ranking de performance de jogadores:</w:t>
      </w:r>
    </w:p>
    <w:p w14:paraId="59EB5D9D" w14:textId="591B3E64" w:rsidR="00BE1525" w:rsidRDefault="00B3137D" w:rsidP="00BE1525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Conceção do algoritmo de cálculo da performance dos jogadores.</w:t>
      </w:r>
    </w:p>
    <w:p w14:paraId="0535744C" w14:textId="18F24148" w:rsidR="00B3137D" w:rsidRDefault="00B3137D" w:rsidP="00B3137D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 xml:space="preserve">Fila de prioridade para notificação de atraso dos </w:t>
      </w:r>
      <w:proofErr w:type="spellStart"/>
      <w:r>
        <w:rPr>
          <w:lang w:val="pt-PT"/>
        </w:rPr>
        <w:t>ECG’s</w:t>
      </w:r>
      <w:proofErr w:type="spellEnd"/>
      <w:r>
        <w:rPr>
          <w:lang w:val="pt-PT"/>
        </w:rPr>
        <w:t xml:space="preserve"> dos jogadores</w:t>
      </w:r>
    </w:p>
    <w:p w14:paraId="20BF1384" w14:textId="70A83DB1" w:rsidR="00B3137D" w:rsidRPr="00BE1525" w:rsidRDefault="00B3137D" w:rsidP="00B3137D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Implementação das novas funcionalidades nos Menus de interação com o Utilizador</w:t>
      </w:r>
    </w:p>
    <w:p w14:paraId="4D23B3D1" w14:textId="77777777" w:rsidR="00F36227" w:rsidRDefault="00F36227" w:rsidP="00F36227">
      <w:pPr>
        <w:pStyle w:val="PargrafodaLista"/>
        <w:numPr>
          <w:ilvl w:val="0"/>
          <w:numId w:val="15"/>
        </w:numPr>
        <w:rPr>
          <w:lang w:val="pt-PT"/>
        </w:rPr>
      </w:pPr>
      <w:proofErr w:type="spellStart"/>
      <w:r>
        <w:rPr>
          <w:lang w:val="pt-PT"/>
        </w:rPr>
        <w:t>Luis</w:t>
      </w:r>
      <w:proofErr w:type="spellEnd"/>
      <w:r>
        <w:rPr>
          <w:lang w:val="pt-PT"/>
        </w:rPr>
        <w:t xml:space="preserve"> Correia</w:t>
      </w:r>
    </w:p>
    <w:p w14:paraId="6DB62B32" w14:textId="77777777" w:rsidR="00F36227" w:rsidRDefault="00F36227" w:rsidP="00F36227">
      <w:pPr>
        <w:pStyle w:val="PargrafodaLista"/>
        <w:numPr>
          <w:ilvl w:val="1"/>
          <w:numId w:val="15"/>
        </w:numPr>
        <w:rPr>
          <w:lang w:val="pt-PT"/>
        </w:rPr>
      </w:pPr>
      <w:r>
        <w:rPr>
          <w:lang w:val="pt-PT"/>
        </w:rPr>
        <w:t>Desenvolvimento da documentação</w:t>
      </w:r>
    </w:p>
    <w:p w14:paraId="00A407F1" w14:textId="77777777" w:rsidR="00F36227" w:rsidRDefault="00F36227" w:rsidP="00F36227">
      <w:pPr>
        <w:pStyle w:val="PargrafodaLista"/>
        <w:numPr>
          <w:ilvl w:val="2"/>
          <w:numId w:val="15"/>
        </w:numPr>
        <w:rPr>
          <w:lang w:val="pt-PT"/>
        </w:rPr>
      </w:pPr>
      <w:proofErr w:type="spellStart"/>
      <w:r>
        <w:rPr>
          <w:lang w:val="pt-PT"/>
        </w:rPr>
        <w:t>Doxygen</w:t>
      </w:r>
      <w:proofErr w:type="spellEnd"/>
    </w:p>
    <w:p w14:paraId="3AD484E3" w14:textId="764BFBDF" w:rsidR="00F36227" w:rsidRPr="00B3137D" w:rsidRDefault="00F36227" w:rsidP="00F36227">
      <w:pPr>
        <w:pStyle w:val="PargrafodaLista"/>
        <w:numPr>
          <w:ilvl w:val="2"/>
          <w:numId w:val="15"/>
        </w:numPr>
        <w:rPr>
          <w:lang w:val="pt-PT"/>
        </w:rPr>
      </w:pPr>
      <w:r>
        <w:rPr>
          <w:lang w:val="pt-PT"/>
        </w:rPr>
        <w:t>Diagrama de classes</w:t>
      </w:r>
    </w:p>
    <w:sectPr w:rsidR="00F36227" w:rsidRPr="00B3137D" w:rsidSect="00522E65">
      <w:headerReference w:type="default" r:id="rId13"/>
      <w:footerReference w:type="default" r:id="rId14"/>
      <w:pgSz w:w="11907" w:h="16839" w:code="9"/>
      <w:pgMar w:top="1276" w:right="1800" w:bottom="993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3E770" w14:textId="77777777" w:rsidR="00736E70" w:rsidRDefault="00736E70">
      <w:pPr>
        <w:spacing w:before="0" w:after="0" w:line="240" w:lineRule="auto"/>
      </w:pPr>
      <w:r>
        <w:separator/>
      </w:r>
    </w:p>
  </w:endnote>
  <w:endnote w:type="continuationSeparator" w:id="0">
    <w:p w14:paraId="10978923" w14:textId="77777777" w:rsidR="00736E70" w:rsidRDefault="00736E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8D7D9" w14:textId="0375801A" w:rsidR="00DC3158" w:rsidRDefault="00B80989">
    <w:pPr>
      <w:pStyle w:val="rodap"/>
    </w:pPr>
    <w:r>
      <w:rPr>
        <w:lang w:val="pt-PT"/>
      </w:rPr>
      <w:t xml:space="preserve">Página </w:t>
    </w:r>
    <w:r>
      <w:fldChar w:fldCharType="begin"/>
    </w:r>
    <w:r>
      <w:instrText>PAGE  \* Arabic  \* MERGEFORMAT</w:instrText>
    </w:r>
    <w:r>
      <w:fldChar w:fldCharType="separate"/>
    </w:r>
    <w:r w:rsidR="00BC6F2A" w:rsidRPr="00BC6F2A">
      <w:rPr>
        <w:noProof/>
        <w:lang w:val="pt-PT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689AD" w14:textId="77777777" w:rsidR="00736E70" w:rsidRDefault="00736E70">
      <w:pPr>
        <w:spacing w:before="0" w:after="0" w:line="240" w:lineRule="auto"/>
      </w:pPr>
      <w:r>
        <w:separator/>
      </w:r>
    </w:p>
  </w:footnote>
  <w:footnote w:type="continuationSeparator" w:id="0">
    <w:p w14:paraId="7A1C62C9" w14:textId="77777777" w:rsidR="00736E70" w:rsidRDefault="00736E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250ED" w14:textId="7EBCDCE6" w:rsidR="00BC6F2A" w:rsidRDefault="00BC6F2A">
    <w:pPr>
      <w:pStyle w:val="Cabealho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73572C" wp14:editId="19E3F0F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64826" w14:textId="4ED991D8" w:rsidR="00BC6F2A" w:rsidRDefault="00BC6F2A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STYLEREF “Cabeçalho 1”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instrText>Esforço Individual</w:instrText>
                          </w:r>
                          <w:r>
                            <w:fldChar w:fldCharType="end"/>
                          </w:r>
                          <w:r>
                            <w:instrText>&lt;&gt; “Erro*” “</w:instrText>
                          </w:r>
                          <w:r>
                            <w:fldChar w:fldCharType="begin"/>
                          </w:r>
                          <w:r>
                            <w:instrText>STYLEREF “Cabeçalho 1”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instrText>Esforço Individual</w:instrText>
                          </w:r>
                          <w:r>
                            <w:fldChar w:fldCharType="end"/>
                          </w:r>
                          <w:r>
                            <w:instrText>""Adicione um cabeçalho ao seu documento""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Esforço Individual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3572C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8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nR025rkCAAC9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3A264826" w14:textId="4ED991D8" w:rsidR="00BC6F2A" w:rsidRDefault="00BC6F2A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If</w:instrText>
                    </w:r>
                    <w:r>
                      <w:fldChar w:fldCharType="begin"/>
                    </w:r>
                    <w:r>
                      <w:instrText>STYLEREF “Cabeçalho 1”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instrText>Esforço Individual</w:instrText>
                    </w:r>
                    <w:r>
                      <w:fldChar w:fldCharType="end"/>
                    </w:r>
                    <w:r>
                      <w:instrText>&lt;&gt; “Erro*” “</w:instrText>
                    </w:r>
                    <w:r>
                      <w:fldChar w:fldCharType="begin"/>
                    </w:r>
                    <w:r>
                      <w:instrText>STYLEREF “Cabeçalho 1”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instrText>Esforço Individual</w:instrText>
                    </w:r>
                    <w:r>
                      <w:fldChar w:fldCharType="end"/>
                    </w:r>
                    <w:r>
                      <w:instrText>""Adicione um cabeçalho ao seu documento""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Esforço Individual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9F7C6F" wp14:editId="7975863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43C184D" w14:textId="6F11B039" w:rsidR="00BC6F2A" w:rsidRDefault="00BC6F2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F7C6F" id="Caixa de Texto 221" o:spid="_x0000_s1029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PtraH0mAgAANwQAAA4AAAAAAAAAAAAAAAAALgIAAGRycy9lMm9Eb2Mu&#10;eG1sUEsBAi0AFAAGAAgAAAAhANTfZIDcAAAABAEAAA8AAAAAAAAAAAAAAAAAgAQAAGRycy9kb3du&#10;cmV2LnhtbFBLBQYAAAAABAAEAPMAAACJBQAAAAA=&#10;" o:allowincell="f" fillcolor="#9dadbf [1945]" stroked="f">
              <v:textbox style="mso-fit-shape-to-text:t" inset=",0,,0">
                <w:txbxContent>
                  <w:p w14:paraId="543C184D" w14:textId="6F11B039" w:rsidR="00BC6F2A" w:rsidRDefault="00BC6F2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Nmerode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Marcade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A66570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13CBA"/>
    <w:multiLevelType w:val="hybridMultilevel"/>
    <w:tmpl w:val="CC184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61A9E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97AAF"/>
    <w:multiLevelType w:val="hybridMultilevel"/>
    <w:tmpl w:val="CC9C25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151F3"/>
    <w:multiLevelType w:val="hybridMultilevel"/>
    <w:tmpl w:val="47DE9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181F"/>
    <w:multiLevelType w:val="hybridMultilevel"/>
    <w:tmpl w:val="1B34F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E1315"/>
    <w:multiLevelType w:val="hybridMultilevel"/>
    <w:tmpl w:val="A8DA1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40A09"/>
    <w:multiLevelType w:val="hybridMultilevel"/>
    <w:tmpl w:val="650E5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24CDA"/>
    <w:multiLevelType w:val="hybridMultilevel"/>
    <w:tmpl w:val="3A845FA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29"/>
    <w:rsid w:val="00000C0A"/>
    <w:rsid w:val="000C1CCA"/>
    <w:rsid w:val="00133DB2"/>
    <w:rsid w:val="00134FC0"/>
    <w:rsid w:val="001C760A"/>
    <w:rsid w:val="001D0BF5"/>
    <w:rsid w:val="002636E3"/>
    <w:rsid w:val="00314BEE"/>
    <w:rsid w:val="003E2D11"/>
    <w:rsid w:val="00522E65"/>
    <w:rsid w:val="006834F2"/>
    <w:rsid w:val="006A765E"/>
    <w:rsid w:val="00736E70"/>
    <w:rsid w:val="007B28EB"/>
    <w:rsid w:val="007C5D29"/>
    <w:rsid w:val="00836DF2"/>
    <w:rsid w:val="0094089A"/>
    <w:rsid w:val="00AD12AB"/>
    <w:rsid w:val="00B3137D"/>
    <w:rsid w:val="00B80989"/>
    <w:rsid w:val="00BC6F2A"/>
    <w:rsid w:val="00BE1525"/>
    <w:rsid w:val="00CA45ED"/>
    <w:rsid w:val="00DC3158"/>
    <w:rsid w:val="00E5793A"/>
    <w:rsid w:val="00F33BC7"/>
    <w:rsid w:val="00F36227"/>
    <w:rsid w:val="00F364B7"/>
    <w:rsid w:val="00F65D11"/>
    <w:rsid w:val="00F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521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qFormat/>
    <w:rsid w:val="007C5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0">
    <w:name w:val="cabeçalho 1"/>
    <w:basedOn w:val="Normal"/>
    <w:next w:val="Normal"/>
    <w:link w:val="CardoCabealh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cabealho2">
    <w:name w:val="cabeçalho 2"/>
    <w:basedOn w:val="Normal"/>
    <w:next w:val="Normal"/>
    <w:link w:val="CardoCabealh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cabealho3">
    <w:name w:val="cabeçalho 3"/>
    <w:basedOn w:val="Normal"/>
    <w:next w:val="Normal"/>
    <w:link w:val="CardoCabealh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cabealho4">
    <w:name w:val="cabeçalho 4"/>
    <w:basedOn w:val="Normal"/>
    <w:next w:val="Normal"/>
    <w:link w:val="CardoCabealh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cabealho5">
    <w:name w:val="cabeçalho 5"/>
    <w:basedOn w:val="Normal"/>
    <w:next w:val="Normal"/>
    <w:link w:val="CardoCabealh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cabealho6">
    <w:name w:val="cabeçalho 6"/>
    <w:basedOn w:val="Normal"/>
    <w:next w:val="Normal"/>
    <w:link w:val="CardoCabealh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doCabealho1">
    <w:name w:val="Car do Cabeçalho 1"/>
    <w:basedOn w:val="Tipodeletrapredefinidodopargrafo"/>
    <w:link w:val="cabealho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CardoCabealho2">
    <w:name w:val="Car do Cabeçalho 2"/>
    <w:basedOn w:val="Tipodeletrapredefinidodopargrafo"/>
    <w:link w:val="cabealho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CardoCabealho3">
    <w:name w:val="Car do Cabeçalho 3"/>
    <w:basedOn w:val="Tipodeletrapredefinidodopargrafo"/>
    <w:link w:val="cabealho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CardoCabealho4">
    <w:name w:val="Car do Cabeçalho 4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CardoCabealho5">
    <w:name w:val="Car do Cabeçalho 5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CardoCabealho6">
    <w:name w:val="Car do Cabeçalho 6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MarcadeLista">
    <w:name w:val="Marca de Lista"/>
    <w:basedOn w:val="Normal"/>
    <w:uiPriority w:val="1"/>
    <w:unhideWhenUsed/>
    <w:qFormat/>
    <w:pPr>
      <w:numPr>
        <w:numId w:val="5"/>
      </w:numPr>
    </w:pPr>
  </w:style>
  <w:style w:type="paragraph" w:customStyle="1" w:styleId="NmerodeLista">
    <w:name w:val="Número de Lista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2F1B15" w:themeColor="accent1" w:themeShade="BF"/>
    </w:rPr>
  </w:style>
  <w:style w:type="paragraph" w:styleId="SemEspaamento">
    <w:name w:val="No Spacing"/>
    <w:link w:val="SemEspaamentoCarte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ndice">
    <w:name w:val="Índice"/>
    <w:basedOn w:val="cabealho10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CardeRodap">
    <w:name w:val="Car de Rodapé"/>
    <w:basedOn w:val="Tipodeletrapredefinidodopargrafo"/>
    <w:link w:val="rodap"/>
    <w:uiPriority w:val="99"/>
    <w:rPr>
      <w:caps/>
      <w:sz w:val="16"/>
      <w:szCs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993E21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do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oTextodeBalo">
    <w:name w:val="Car do Texto de Balão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oCabealho"/>
    <w:uiPriority w:val="99"/>
    <w:unhideWhenUsed/>
    <w:pPr>
      <w:spacing w:before="0" w:after="0" w:line="240" w:lineRule="auto"/>
    </w:pPr>
  </w:style>
  <w:style w:type="character" w:customStyle="1" w:styleId="CardoCabealho">
    <w:name w:val="Car do Cabeçalho"/>
    <w:basedOn w:val="Tipodeletrapredefinidodopargrafo"/>
    <w:link w:val="cabealho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Artigo">
    <w:name w:val="Tabela de Artig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TabelacomGrelha">
    <w:name w:val="Tabela com Grelh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rsid w:val="007C5D29"/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semiHidden/>
    <w:qFormat/>
    <w:rsid w:val="00AD12AB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3E2D11"/>
    <w:pPr>
      <w:spacing w:before="480" w:line="276" w:lineRule="auto"/>
      <w:outlineLvl w:val="9"/>
    </w:pPr>
    <w:rPr>
      <w:b/>
      <w:bCs/>
      <w:sz w:val="28"/>
      <w:szCs w:val="28"/>
      <w:lang w:val="pt-PT" w:eastAsia="pt-PT"/>
    </w:rPr>
  </w:style>
  <w:style w:type="paragraph" w:styleId="ndice10">
    <w:name w:val="toc 1"/>
    <w:basedOn w:val="Normal"/>
    <w:next w:val="Normal"/>
    <w:autoRedefine/>
    <w:uiPriority w:val="39"/>
    <w:unhideWhenUsed/>
    <w:rsid w:val="003E2D11"/>
    <w:pPr>
      <w:spacing w:after="0"/>
    </w:pPr>
    <w:rPr>
      <w:b/>
      <w:bCs/>
      <w:sz w:val="24"/>
      <w:szCs w:val="24"/>
    </w:rPr>
  </w:style>
  <w:style w:type="paragraph" w:styleId="ndice20">
    <w:name w:val="toc 2"/>
    <w:basedOn w:val="Normal"/>
    <w:next w:val="Normal"/>
    <w:autoRedefine/>
    <w:uiPriority w:val="39"/>
    <w:unhideWhenUsed/>
    <w:rsid w:val="003E2D11"/>
    <w:pPr>
      <w:spacing w:before="0" w:after="0"/>
      <w:ind w:left="200"/>
    </w:pPr>
    <w:rPr>
      <w:b/>
      <w:bCs/>
      <w:sz w:val="22"/>
      <w:szCs w:val="22"/>
    </w:rPr>
  </w:style>
  <w:style w:type="paragraph" w:styleId="ndice30">
    <w:name w:val="toc 3"/>
    <w:basedOn w:val="Normal"/>
    <w:next w:val="Normal"/>
    <w:autoRedefine/>
    <w:uiPriority w:val="39"/>
    <w:semiHidden/>
    <w:unhideWhenUsed/>
    <w:rsid w:val="003E2D11"/>
    <w:pPr>
      <w:spacing w:before="0" w:after="0"/>
      <w:ind w:left="40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3E2D11"/>
    <w:pPr>
      <w:spacing w:before="0" w:after="0"/>
      <w:ind w:left="60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3E2D11"/>
    <w:pPr>
      <w:spacing w:before="0" w:after="0"/>
      <w:ind w:left="80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3E2D11"/>
    <w:pPr>
      <w:spacing w:before="0" w:after="0"/>
      <w:ind w:left="10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3E2D11"/>
    <w:pPr>
      <w:spacing w:before="0" w:after="0"/>
      <w:ind w:left="120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3E2D11"/>
    <w:pPr>
      <w:spacing w:before="0" w:after="0"/>
      <w:ind w:left="140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3E2D11"/>
    <w:pPr>
      <w:spacing w:before="0" w:after="0"/>
      <w:ind w:left="1600"/>
    </w:pPr>
  </w:style>
  <w:style w:type="paragraph" w:styleId="Cabealho0">
    <w:name w:val="header"/>
    <w:basedOn w:val="Normal"/>
    <w:link w:val="CabealhoCarter"/>
    <w:uiPriority w:val="99"/>
    <w:unhideWhenUsed/>
    <w:rsid w:val="00BC6F2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BC6F2A"/>
  </w:style>
  <w:style w:type="paragraph" w:styleId="Rodap0">
    <w:name w:val="footer"/>
    <w:basedOn w:val="Normal"/>
    <w:link w:val="RodapCarter"/>
    <w:uiPriority w:val="99"/>
    <w:unhideWhenUsed/>
    <w:rsid w:val="00BC6F2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C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Id xmlns="8289c1ac-6532-4c62-99f0-6d047703163c">TP102892830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TrustLevel xmlns="8289c1ac-6532-4c62-99f0-6d047703163c">1 Microsoft Managed Content</TrustLevel>
    <FeatureTagsTaxHTField0 xmlns="8289c1ac-6532-4c62-99f0-6d047703163c">
      <Terms xmlns="http://schemas.microsoft.com/office/infopath/2007/PartnerControls"/>
    </FeatureTagsTaxHTField0>
    <PublishStatusLookup xmlns="8289c1ac-6532-4c62-99f0-6d047703163c">
      <Value>337795</Value>
    </PublishStatusLookup>
    <LocLastLocAttemptVersionLookup xmlns="8289c1ac-6532-4c62-99f0-6d047703163c">154894</LocLastLocAttemptVersionLookup>
    <CampaignTagsTaxHTField0 xmlns="8289c1ac-6532-4c62-99f0-6d047703163c">
      <Terms xmlns="http://schemas.microsoft.com/office/infopath/2007/PartnerControls"/>
    </CampaignTagsTaxHTField0>
    <IsSearchable xmlns="8289c1ac-6532-4c62-99f0-6d047703163c">true</IsSearchable>
    <TPNamespace xmlns="8289c1ac-6532-4c62-99f0-6d047703163c" xsi:nil="true"/>
    <TemplateTemplateType xmlns="8289c1ac-6532-4c62-99f0-6d047703163c">Word Document Template</TemplateTemplateType>
    <Markets xmlns="8289c1ac-6532-4c62-99f0-6d047703163c"/>
    <OriginalSourceMarket xmlns="8289c1ac-6532-4c62-99f0-6d047703163c">english</OriginalSourceMarket>
    <TPInstallLocation xmlns="8289c1ac-6532-4c62-99f0-6d047703163c" xsi:nil="true"/>
    <LocMarketGroupTiers2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/>
        <AccountId>1073741823</AccountId>
        <AccountType/>
      </UserInfo>
    </APAuthor>
    <EditorialStatus xmlns="8289c1ac-6532-4c62-99f0-6d047703163c">Complete</EditorialStatus>
    <PublishTargets xmlns="8289c1ac-6532-4c62-99f0-6d047703163c">OfficeOnlineVNext</PublishTargets>
    <TPLaunchHelpLinkType xmlns="8289c1ac-6532-4c62-99f0-6d047703163c">Template</TPLaunchHelpLinkType>
    <ScenarioTagsTaxHTField0 xmlns="8289c1ac-6532-4c62-99f0-6d047703163c">
      <Terms xmlns="http://schemas.microsoft.com/office/infopath/2007/PartnerControls"/>
    </ScenarioTagsTaxHTField0>
    <OriginalRelease xmlns="8289c1ac-6532-4c62-99f0-6d047703163c">15</OriginalRelease>
    <AssetStart xmlns="8289c1ac-6532-4c62-99f0-6d047703163c">2012-05-04T03:06:00+00:00</AssetStart>
    <LocalizationTagsTaxHTField0 xmlns="8289c1ac-6532-4c62-99f0-6d047703163c">
      <Terms xmlns="http://schemas.microsoft.com/office/infopath/2007/PartnerControls"/>
    </LocalizationTagsTaxHTField0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InternalTagsTaxHTField0 xmlns="8289c1ac-6532-4c62-99f0-6d047703163c">
      <Terms xmlns="http://schemas.microsoft.com/office/infopath/2007/PartnerControls"/>
    </InternalTagsTaxHTField0>
    <TPExecutable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ParentAssetId xmlns="8289c1ac-6532-4c62-99f0-6d047703163c" xsi:nil="true"/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SubmitterId xmlns="8289c1ac-6532-4c62-99f0-6d047703163c" xsi:nil="true"/>
    <AcquiredFrom xmlns="8289c1ac-6532-4c62-99f0-6d047703163c">Internal MS</AcquiredFrom>
    <UALocRecommendation xmlns="8289c1ac-6532-4c62-99f0-6d047703163c">Localize</UALocRecommendation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FriendlyTitle xmlns="8289c1ac-6532-4c62-99f0-6d047703163c" xsi:nil="true"/>
    <LocRecommendedHandoff xmlns="8289c1ac-6532-4c62-99f0-6d047703163c" xsi:nil="true"/>
    <APDescription xmlns="8289c1ac-6532-4c62-99f0-6d047703163c" xsi:nil="true"/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LastHandOff xmlns="8289c1ac-6532-4c62-99f0-6d04770316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910BD-4ACC-4771-A3F6-24D978A06F10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90D0373F-502C-4858-A3B7-6EBFD2D98C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7452B-7BBF-43CD-AD56-264D77C01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383775-D4D9-4EA1-AF71-7646ED09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Dragon Force</vt:lpstr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Force</dc:title>
  <dc:subject>Sports academies solutions</dc:subject>
  <dc:creator>Leo Teixeira</dc:creator>
  <cp:keywords>Mestrado Integrado Engenharia Informática e Computação</cp:keywords>
  <cp:lastModifiedBy>Leo Teixeira</cp:lastModifiedBy>
  <cp:revision>4</cp:revision>
  <cp:lastPrinted>2017-01-02T19:20:00Z</cp:lastPrinted>
  <dcterms:created xsi:type="dcterms:W3CDTF">2017-01-02T18:14:00Z</dcterms:created>
  <dcterms:modified xsi:type="dcterms:W3CDTF">2017-01-02T19:22:00Z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CategoryTags">
    <vt:lpwstr/>
  </property>
  <property fmtid="{D5CDD505-2E9C-101B-9397-08002B2CF9AE}" pid="3" name="InternalTags">
    <vt:lpwstr/>
  </property>
  <property fmtid="{D5CDD505-2E9C-101B-9397-08002B2CF9AE}" pid="4" name="CampaignTags">
    <vt:lpwstr/>
  </property>
  <property fmtid="{D5CDD505-2E9C-101B-9397-08002B2CF9AE}" pid="5" name="ContentTypeId">
    <vt:lpwstr>0x0101005EB5FCBB1E5ECD4D83FA6E62BA4F98FF04003B76559807ED7042AFCC9CD6E0E16B7A</vt:lpwstr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HiddenCategoryTagsTaxHTField0">
    <vt:lpwstr/>
  </property>
  <property fmtid="{D5CDD505-2E9C-101B-9397-08002B2CF9AE}" pid="9" name="CategoryTags">
    <vt:lpwstr/>
  </property>
  <property fmtid="{D5CDD505-2E9C-101B-9397-08002B2CF9AE}" pid="10" name="ScenarioTags">
    <vt:lpwstr/>
  </property>
  <property fmtid="{D5CDD505-2E9C-101B-9397-08002B2CF9AE}" pid="11" name="LocMarketGroupTiers">
    <vt:lpwstr/>
  </property>
  <property fmtid="{D5CDD505-2E9C-101B-9397-08002B2CF9AE}" pid="12" name="CategoryTagsTaxHTField0">
    <vt:lpwstr/>
  </property>
</Properties>
</file>